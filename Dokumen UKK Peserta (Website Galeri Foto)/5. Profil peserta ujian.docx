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312AC" w14:textId="77777777" w:rsidR="00AD5898" w:rsidRDefault="00AD589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254FE65" wp14:editId="41B05BB5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1F06336" id="Group 8" o:spid="_x0000_s1026" alt="decorative element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3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5"/>
        <w:gridCol w:w="3234"/>
        <w:gridCol w:w="457"/>
        <w:gridCol w:w="6432"/>
      </w:tblGrid>
      <w:tr w:rsidR="00647A4B" w14:paraId="2F5064EF" w14:textId="77777777" w:rsidTr="00E67CEF">
        <w:trPr>
          <w:trHeight w:val="993"/>
          <w:jc w:val="center"/>
        </w:trPr>
        <w:tc>
          <w:tcPr>
            <w:tcW w:w="4079" w:type="dxa"/>
            <w:gridSpan w:val="2"/>
            <w:vAlign w:val="center"/>
          </w:tcPr>
          <w:p w14:paraId="45702142" w14:textId="77777777" w:rsidR="00647A4B" w:rsidRDefault="003911F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25BB01B4" wp14:editId="123D0CCB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ED9A4CA" id="Oval 1" o:spid="_x0000_s1026" alt="woman's headshot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" strokecolor="#071921 [1604]" strokeweight="1pt">
                      <v:fill r:id="rId11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57" w:type="dxa"/>
            <w:vMerge w:val="restart"/>
          </w:tcPr>
          <w:p w14:paraId="79B8B378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 w:val="restart"/>
          </w:tcPr>
          <w:p w14:paraId="3DCA0246" w14:textId="4702E8BB" w:rsidR="00647A4B" w:rsidRDefault="00E67CEF" w:rsidP="00222466">
            <w:pPr>
              <w:pStyle w:val="Title"/>
              <w:rPr>
                <w:b/>
                <w:bCs w:val="0"/>
                <w:color w:val="0070C0"/>
              </w:rPr>
            </w:pPr>
            <w:r w:rsidRPr="00E67CEF">
              <w:rPr>
                <w:b/>
                <w:bCs w:val="0"/>
                <w:color w:val="0070C0"/>
              </w:rPr>
              <w:t>profil peserta ujian</w:t>
            </w:r>
          </w:p>
          <w:p w14:paraId="55A72C31" w14:textId="77777777" w:rsidR="00E67CEF" w:rsidRPr="00E67CEF" w:rsidRDefault="00E67CEF" w:rsidP="00E67CEF"/>
          <w:p w14:paraId="0A7A8360" w14:textId="51078803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 I S N / N I 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21.12402/0068069898</w:t>
            </w:r>
          </w:p>
          <w:p w14:paraId="190EAB2E" w14:textId="37C55DE4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Peserta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SYIFA NABILA</w:t>
            </w:r>
          </w:p>
          <w:p w14:paraId="54DD6613" w14:textId="77777777" w:rsidR="00DB6D3D" w:rsidRDefault="0084155A" w:rsidP="00DB6D3D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Tempat / Tangal Lahir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MEDAN, 02 JULI 2006</w:t>
            </w:r>
          </w:p>
          <w:p w14:paraId="72821BB5" w14:textId="54224B0E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Jenis Kelamin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Perempuan</w:t>
            </w:r>
          </w:p>
          <w:p w14:paraId="046DD87B" w14:textId="2D366AB2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Agama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ISLAM</w:t>
            </w:r>
          </w:p>
          <w:p w14:paraId="0516A58D" w14:textId="5AA92D02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Alamat Lengkap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DUSUN III JL.TANJUNG BALAI</w:t>
            </w:r>
          </w:p>
          <w:p w14:paraId="50D9D4E8" w14:textId="12A9814F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Kec</w:t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.   SUNGGAL</w:t>
            </w:r>
          </w:p>
          <w:p w14:paraId="4FC9BB72" w14:textId="30D58396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Kab/Kota.  </w:t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DELI SERDANG</w:t>
            </w:r>
          </w:p>
          <w:p w14:paraId="0928E53A" w14:textId="77777777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Provinsi  Sumatera Utara</w:t>
            </w:r>
          </w:p>
          <w:p w14:paraId="00EE8943" w14:textId="4FE66784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  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Kode Pos.  </w:t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20352</w:t>
            </w:r>
          </w:p>
          <w:p w14:paraId="5A1482BD" w14:textId="70130E8A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Golongan Darah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0</w:t>
            </w:r>
          </w:p>
          <w:p w14:paraId="05EF092B" w14:textId="77777777" w:rsidR="00DB6D3D" w:rsidRDefault="0084155A" w:rsidP="00DB6D3D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Orang Tua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Ayah :  ADI ERWANDI</w:t>
            </w:r>
          </w:p>
          <w:p w14:paraId="3E3F7556" w14:textId="77777777" w:rsidR="00DB6D3D" w:rsidRDefault="00DB6D3D" w:rsidP="00DB6D3D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Ibu    :  HAJIDAH SH</w:t>
            </w:r>
          </w:p>
          <w:p w14:paraId="6283AFE5" w14:textId="23853F5B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Program Studi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</w:rPr>
              <w:t>Teknik Komputer dan Informatika</w:t>
            </w:r>
          </w:p>
          <w:p w14:paraId="3B758DB1" w14:textId="2CF8DEAF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Kompetensi Keahlian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    RPL (Rekayasa Perangkat Lunak)</w:t>
            </w:r>
          </w:p>
          <w:p w14:paraId="27C9A43B" w14:textId="31C67F09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Kelas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XII RPL - </w:t>
            </w:r>
            <w:r w:rsidR="00DB6D3D">
              <w:rPr>
                <w:rFonts w:ascii="Cambria" w:hAnsi="Cambria" w:cstheme="minorHAnsi"/>
                <w:sz w:val="24"/>
                <w:szCs w:val="28"/>
              </w:rPr>
              <w:t>4</w:t>
            </w:r>
          </w:p>
          <w:p w14:paraId="103E249B" w14:textId="5FE8C10D" w:rsidR="00647A4B" w:rsidRPr="00F74ED5" w:rsidRDefault="0084155A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Sekolah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SMK NEGERI 9 MEDAN</w:t>
            </w:r>
          </w:p>
          <w:p w14:paraId="7F42F0E7" w14:textId="4620BE4F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131C838" w14:textId="48FDFCCD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52D82A00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5805F92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23314CCD" w14:textId="419B1CA9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4"/>
              </w:rPr>
              <w:t>Medan,     Maret 202</w:t>
            </w:r>
            <w:r w:rsidR="00B6425F">
              <w:rPr>
                <w:rFonts w:ascii="Cambria" w:hAnsi="Cambria" w:cstheme="minorHAnsi"/>
                <w:sz w:val="24"/>
                <w:szCs w:val="24"/>
              </w:rPr>
              <w:t>4</w:t>
            </w:r>
          </w:p>
          <w:p w14:paraId="6465719F" w14:textId="7C304DED" w:rsid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ab/>
            </w:r>
            <w:r>
              <w:rPr>
                <w:rFonts w:ascii="Cambria" w:hAnsi="Cambria" w:cstheme="minorHAnsi"/>
                <w:sz w:val="24"/>
                <w:szCs w:val="24"/>
              </w:rPr>
              <w:t>Peserta,</w:t>
            </w:r>
          </w:p>
          <w:p w14:paraId="642A7FC5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7087F3FE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1713F65D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4EA788D8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1D03A321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23824F8B" w14:textId="02208BA5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>…………………………………..</w:t>
            </w:r>
          </w:p>
          <w:p w14:paraId="3599DB69" w14:textId="05953AD0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>Ttd.</w:t>
            </w:r>
          </w:p>
          <w:p w14:paraId="5ECB10CD" w14:textId="2F95DE6A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/>
              </w:rPr>
            </w:pPr>
          </w:p>
        </w:tc>
      </w:tr>
      <w:tr w:rsidR="00F51250" w14:paraId="728033EC" w14:textId="77777777" w:rsidTr="00E67CEF">
        <w:trPr>
          <w:trHeight w:val="737"/>
          <w:jc w:val="center"/>
        </w:trPr>
        <w:tc>
          <w:tcPr>
            <w:tcW w:w="4079" w:type="dxa"/>
            <w:gridSpan w:val="2"/>
            <w:tcMar>
              <w:left w:w="0" w:type="dxa"/>
              <w:right w:w="0" w:type="dxa"/>
            </w:tcMar>
          </w:tcPr>
          <w:p w14:paraId="3A3D0435" w14:textId="77777777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  <w:tcBorders>
              <w:bottom w:val="nil"/>
            </w:tcBorders>
          </w:tcPr>
          <w:p w14:paraId="51D747DC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  <w:tcBorders>
              <w:bottom w:val="nil"/>
            </w:tcBorders>
          </w:tcPr>
          <w:p w14:paraId="4AEC9E42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413903D" w14:textId="77777777" w:rsidTr="00E67CEF">
        <w:trPr>
          <w:trHeight w:val="543"/>
          <w:jc w:val="center"/>
        </w:trPr>
        <w:tc>
          <w:tcPr>
            <w:tcW w:w="845" w:type="dxa"/>
            <w:vAlign w:val="center"/>
          </w:tcPr>
          <w:p w14:paraId="3B54DECB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B207647" wp14:editId="376653EA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5067226" w14:textId="06C513C0" w:rsidR="00071E84" w:rsidRPr="00071E84" w:rsidRDefault="00441F80" w:rsidP="00071E84">
            <w:pPr>
              <w:pStyle w:val="Information"/>
            </w:pPr>
            <w:r>
              <w:t>JL.TANJUNG BALAI DUSUN III PAYA GELI,SUNGGAL,20352</w:t>
            </w:r>
          </w:p>
        </w:tc>
        <w:tc>
          <w:tcPr>
            <w:tcW w:w="457" w:type="dxa"/>
            <w:vMerge/>
          </w:tcPr>
          <w:p w14:paraId="2355ED8E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2871A95" w14:textId="77777777" w:rsidR="00071E84" w:rsidRDefault="00071E84" w:rsidP="005801E5">
            <w:pPr>
              <w:pStyle w:val="Heading1"/>
            </w:pPr>
          </w:p>
        </w:tc>
      </w:tr>
      <w:tr w:rsidR="00647A4B" w14:paraId="24C8E48D" w14:textId="77777777" w:rsidTr="00E67CEF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7D9119EC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29C618E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45750F1" w14:textId="77777777" w:rsidR="00647A4B" w:rsidRDefault="00647A4B" w:rsidP="005801E5">
            <w:pPr>
              <w:pStyle w:val="Heading1"/>
            </w:pPr>
          </w:p>
        </w:tc>
      </w:tr>
      <w:tr w:rsidR="00071E84" w14:paraId="751DB516" w14:textId="77777777" w:rsidTr="00E67CEF">
        <w:trPr>
          <w:trHeight w:val="624"/>
          <w:jc w:val="center"/>
        </w:trPr>
        <w:tc>
          <w:tcPr>
            <w:tcW w:w="845" w:type="dxa"/>
            <w:vAlign w:val="center"/>
          </w:tcPr>
          <w:p w14:paraId="49F4B523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6BAE14D7" wp14:editId="10627E56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BD5D73B" w14:textId="4F4327D4" w:rsidR="00071E84" w:rsidRPr="00222466" w:rsidRDefault="00441F80" w:rsidP="00222466">
            <w:pPr>
              <w:pStyle w:val="Information"/>
            </w:pPr>
            <w:r>
              <w:t>0823-6106-1732</w:t>
            </w:r>
          </w:p>
        </w:tc>
        <w:tc>
          <w:tcPr>
            <w:tcW w:w="457" w:type="dxa"/>
            <w:vMerge/>
          </w:tcPr>
          <w:p w14:paraId="65AED24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EC560C0" w14:textId="77777777" w:rsidR="00071E84" w:rsidRDefault="00071E84" w:rsidP="005801E5">
            <w:pPr>
              <w:pStyle w:val="Heading1"/>
            </w:pPr>
          </w:p>
        </w:tc>
      </w:tr>
      <w:tr w:rsidR="00647A4B" w14:paraId="704AA187" w14:textId="77777777" w:rsidTr="00E67CEF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0FB8F944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63F6B50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A04AC17" w14:textId="77777777" w:rsidR="00647A4B" w:rsidRDefault="00647A4B" w:rsidP="005801E5">
            <w:pPr>
              <w:pStyle w:val="Heading1"/>
            </w:pPr>
          </w:p>
        </w:tc>
      </w:tr>
      <w:tr w:rsidR="00071E84" w14:paraId="085831DF" w14:textId="77777777" w:rsidTr="00E67CEF">
        <w:trPr>
          <w:trHeight w:val="633"/>
          <w:jc w:val="center"/>
        </w:trPr>
        <w:tc>
          <w:tcPr>
            <w:tcW w:w="845" w:type="dxa"/>
            <w:vAlign w:val="center"/>
          </w:tcPr>
          <w:p w14:paraId="7A23BA91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2D955108" wp14:editId="545264B1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7B936B3" w14:textId="305D6CF9" w:rsidR="00071E84" w:rsidRPr="00222466" w:rsidRDefault="00441F80" w:rsidP="00222466">
            <w:pPr>
              <w:pStyle w:val="Information"/>
            </w:pPr>
            <w:r>
              <w:t>Syifanabila.vivo2006@gmail.com</w:t>
            </w:r>
          </w:p>
        </w:tc>
        <w:tc>
          <w:tcPr>
            <w:tcW w:w="457" w:type="dxa"/>
            <w:vMerge/>
          </w:tcPr>
          <w:p w14:paraId="27744BC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38B76C5" w14:textId="77777777" w:rsidR="00071E84" w:rsidRDefault="00071E84" w:rsidP="005801E5">
            <w:pPr>
              <w:pStyle w:val="Heading1"/>
            </w:pPr>
          </w:p>
        </w:tc>
      </w:tr>
      <w:tr w:rsidR="00647A4B" w14:paraId="1551B9C8" w14:textId="77777777" w:rsidTr="00E67CEF">
        <w:trPr>
          <w:trHeight w:val="57"/>
          <w:jc w:val="center"/>
        </w:trPr>
        <w:tc>
          <w:tcPr>
            <w:tcW w:w="4079" w:type="dxa"/>
            <w:gridSpan w:val="2"/>
            <w:vAlign w:val="center"/>
          </w:tcPr>
          <w:p w14:paraId="3A7DE45F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0AAED85F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0AF6F67" w14:textId="77777777" w:rsidR="00647A4B" w:rsidRDefault="00647A4B" w:rsidP="005801E5">
            <w:pPr>
              <w:pStyle w:val="Heading1"/>
            </w:pPr>
          </w:p>
        </w:tc>
      </w:tr>
      <w:tr w:rsidR="00071E84" w14:paraId="738CC67B" w14:textId="77777777" w:rsidTr="00E67CEF">
        <w:trPr>
          <w:trHeight w:val="633"/>
          <w:jc w:val="center"/>
        </w:trPr>
        <w:tc>
          <w:tcPr>
            <w:tcW w:w="845" w:type="dxa"/>
            <w:vAlign w:val="center"/>
          </w:tcPr>
          <w:p w14:paraId="7B50EEC4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77EDAA65" wp14:editId="73AEEB8F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6AE4CF7C" w14:textId="7FFAB066" w:rsidR="00071E84" w:rsidRPr="00222466" w:rsidRDefault="005A43C4" w:rsidP="00222466">
            <w:pPr>
              <w:pStyle w:val="Information"/>
            </w:pPr>
            <w:r>
              <w:t>-</w:t>
            </w:r>
          </w:p>
        </w:tc>
        <w:tc>
          <w:tcPr>
            <w:tcW w:w="457" w:type="dxa"/>
            <w:vMerge/>
          </w:tcPr>
          <w:p w14:paraId="66F8B2AB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6DEB363D" w14:textId="77777777" w:rsidR="00071E84" w:rsidRDefault="00071E84" w:rsidP="005801E5">
            <w:pPr>
              <w:pStyle w:val="Heading1"/>
            </w:pPr>
          </w:p>
        </w:tc>
      </w:tr>
      <w:tr w:rsidR="00647A4B" w14:paraId="7A6B082C" w14:textId="77777777" w:rsidTr="00E67CEF">
        <w:trPr>
          <w:trHeight w:val="2448"/>
          <w:jc w:val="center"/>
        </w:trPr>
        <w:tc>
          <w:tcPr>
            <w:tcW w:w="4079" w:type="dxa"/>
            <w:gridSpan w:val="2"/>
          </w:tcPr>
          <w:p w14:paraId="7AA7547E" w14:textId="3C12D612" w:rsidR="00647A4B" w:rsidRDefault="00E67CEF" w:rsidP="007443A0">
            <w:pPr>
              <w:pStyle w:val="Heading3"/>
            </w:pPr>
            <w:r>
              <w:t>about me :</w:t>
            </w:r>
          </w:p>
          <w:p w14:paraId="2EE6BFB6" w14:textId="410865A7" w:rsidR="00DB6D3D" w:rsidRPr="00DB6D3D" w:rsidRDefault="00DB6D3D" w:rsidP="00DB6D3D">
            <w:pPr>
              <w:spacing w:line="276" w:lineRule="auto"/>
              <w:jc w:val="both"/>
              <w:rPr>
                <w:color w:val="FFFFFF" w:themeColor="background1"/>
              </w:rPr>
            </w:pPr>
            <w:r w:rsidRPr="00DB6D3D">
              <w:rPr>
                <w:color w:val="FFFFFF" w:themeColor="background1"/>
              </w:rPr>
              <w:t>Saya Syifa Nabila. Saya anak ke-1 dari 2 bersaudara. Hobi saya jalan-jalan, mendengarkan musik dan menonton. Alasan saya masuk sekolah dengan jurusan RPL karena saya menyukai komputer dan bercita-cita menjadi Data Scientist dan Programmer.</w:t>
            </w:r>
          </w:p>
          <w:p w14:paraId="006150B3" w14:textId="3FA1E62F" w:rsidR="007443A0" w:rsidRPr="007443A0" w:rsidRDefault="007443A0" w:rsidP="007443A0">
            <w:pPr>
              <w:pStyle w:val="Information"/>
            </w:pPr>
          </w:p>
        </w:tc>
        <w:tc>
          <w:tcPr>
            <w:tcW w:w="457" w:type="dxa"/>
          </w:tcPr>
          <w:p w14:paraId="30619E4C" w14:textId="77777777" w:rsidR="00647A4B" w:rsidRDefault="00647A4B" w:rsidP="00222466"/>
        </w:tc>
        <w:tc>
          <w:tcPr>
            <w:tcW w:w="6432" w:type="dxa"/>
            <w:vMerge/>
          </w:tcPr>
          <w:p w14:paraId="2C029717" w14:textId="77777777" w:rsidR="00647A4B" w:rsidRDefault="00647A4B" w:rsidP="00222466"/>
        </w:tc>
      </w:tr>
    </w:tbl>
    <w:p w14:paraId="77257060" w14:textId="77777777" w:rsidR="007F5B63" w:rsidRPr="00CE1E3D" w:rsidRDefault="007F5B63" w:rsidP="00CE1E3D">
      <w:pPr>
        <w:pStyle w:val="BodyText"/>
      </w:pPr>
    </w:p>
    <w:sectPr w:rsidR="007F5B63" w:rsidRPr="00CE1E3D" w:rsidSect="00792758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106DD" w14:textId="77777777" w:rsidR="00792758" w:rsidRDefault="00792758" w:rsidP="00590471">
      <w:r>
        <w:separator/>
      </w:r>
    </w:p>
  </w:endnote>
  <w:endnote w:type="continuationSeparator" w:id="0">
    <w:p w14:paraId="6DE690B6" w14:textId="77777777" w:rsidR="00792758" w:rsidRDefault="00792758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5C499" w14:textId="77777777" w:rsidR="00792758" w:rsidRDefault="00792758" w:rsidP="00590471">
      <w:r>
        <w:separator/>
      </w:r>
    </w:p>
  </w:footnote>
  <w:footnote w:type="continuationSeparator" w:id="0">
    <w:p w14:paraId="7672EC75" w14:textId="77777777" w:rsidR="00792758" w:rsidRDefault="00792758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550638">
    <w:abstractNumId w:val="5"/>
  </w:num>
  <w:num w:numId="2" w16cid:durableId="1596160943">
    <w:abstractNumId w:val="6"/>
  </w:num>
  <w:num w:numId="3" w16cid:durableId="1250047219">
    <w:abstractNumId w:val="4"/>
  </w:num>
  <w:num w:numId="4" w16cid:durableId="635061208">
    <w:abstractNumId w:val="4"/>
    <w:lvlOverride w:ilvl="0">
      <w:startOverride w:val="1"/>
    </w:lvlOverride>
  </w:num>
  <w:num w:numId="5" w16cid:durableId="1259560327">
    <w:abstractNumId w:val="7"/>
  </w:num>
  <w:num w:numId="6" w16cid:durableId="2132044408">
    <w:abstractNumId w:val="3"/>
  </w:num>
  <w:num w:numId="7" w16cid:durableId="392849974">
    <w:abstractNumId w:val="2"/>
  </w:num>
  <w:num w:numId="8" w16cid:durableId="449980330">
    <w:abstractNumId w:val="1"/>
  </w:num>
  <w:num w:numId="9" w16cid:durableId="204323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5A"/>
    <w:rsid w:val="00060042"/>
    <w:rsid w:val="00071E84"/>
    <w:rsid w:val="000B37CD"/>
    <w:rsid w:val="000F7D04"/>
    <w:rsid w:val="00140201"/>
    <w:rsid w:val="00142F43"/>
    <w:rsid w:val="00150ABD"/>
    <w:rsid w:val="00165697"/>
    <w:rsid w:val="001F5586"/>
    <w:rsid w:val="00222466"/>
    <w:rsid w:val="002D54EA"/>
    <w:rsid w:val="002E5E62"/>
    <w:rsid w:val="003911FB"/>
    <w:rsid w:val="00441F80"/>
    <w:rsid w:val="00472C27"/>
    <w:rsid w:val="00475BA4"/>
    <w:rsid w:val="0047764F"/>
    <w:rsid w:val="004779CF"/>
    <w:rsid w:val="004B4268"/>
    <w:rsid w:val="004E6A02"/>
    <w:rsid w:val="00507E82"/>
    <w:rsid w:val="00555003"/>
    <w:rsid w:val="005801E5"/>
    <w:rsid w:val="00587DBA"/>
    <w:rsid w:val="00590471"/>
    <w:rsid w:val="005A43C4"/>
    <w:rsid w:val="005D01FA"/>
    <w:rsid w:val="00647A4B"/>
    <w:rsid w:val="00716927"/>
    <w:rsid w:val="00735D93"/>
    <w:rsid w:val="007443A0"/>
    <w:rsid w:val="007703AC"/>
    <w:rsid w:val="00792758"/>
    <w:rsid w:val="007F54A0"/>
    <w:rsid w:val="007F5B63"/>
    <w:rsid w:val="0084155A"/>
    <w:rsid w:val="00846CB9"/>
    <w:rsid w:val="008472E9"/>
    <w:rsid w:val="008C2CFC"/>
    <w:rsid w:val="008F6E2E"/>
    <w:rsid w:val="009C2E65"/>
    <w:rsid w:val="00A35586"/>
    <w:rsid w:val="00AD5898"/>
    <w:rsid w:val="00B11C11"/>
    <w:rsid w:val="00B6425F"/>
    <w:rsid w:val="00B6466C"/>
    <w:rsid w:val="00BF4D49"/>
    <w:rsid w:val="00BF79C4"/>
    <w:rsid w:val="00C4452C"/>
    <w:rsid w:val="00CE1E3D"/>
    <w:rsid w:val="00D6557B"/>
    <w:rsid w:val="00DB6D3D"/>
    <w:rsid w:val="00DF2F8A"/>
    <w:rsid w:val="00E67CEF"/>
    <w:rsid w:val="00E90A60"/>
    <w:rsid w:val="00EB7708"/>
    <w:rsid w:val="00EE7E09"/>
    <w:rsid w:val="00EF6606"/>
    <w:rsid w:val="00F0223C"/>
    <w:rsid w:val="00F51250"/>
    <w:rsid w:val="00F74ED5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8E002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10" Type="http://schemas.openxmlformats.org/officeDocument/2006/relationships/image" Target="media/image1.jpeg"/><Relationship Id="rId19" Type="http://schemas.openxmlformats.org/officeDocument/2006/relationships/image" Target="media/image9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2023-02-09T19:02:00Z</dcterms:created>
  <dcterms:modified xsi:type="dcterms:W3CDTF">2024-03-20T01:47:00Z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